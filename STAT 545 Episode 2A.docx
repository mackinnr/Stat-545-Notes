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A2707" w14:textId="686B914F" w:rsidR="007B5C83" w:rsidRPr="007B5C83" w:rsidRDefault="007B5C83" w:rsidP="007B5C83">
      <w:pPr>
        <w:pStyle w:val="Heading1"/>
        <w:rPr>
          <w:sz w:val="36"/>
          <w:szCs w:val="36"/>
        </w:rPr>
      </w:pPr>
      <w:r w:rsidRPr="007B5C83">
        <w:rPr>
          <w:sz w:val="36"/>
          <w:szCs w:val="36"/>
        </w:rPr>
        <w:t xml:space="preserve">STAT 545 Episode </w:t>
      </w:r>
      <w:r w:rsidRPr="007B5C83">
        <w:rPr>
          <w:sz w:val="36"/>
          <w:szCs w:val="36"/>
        </w:rPr>
        <w:t>2</w:t>
      </w:r>
      <w:r w:rsidRPr="007B5C83">
        <w:rPr>
          <w:sz w:val="36"/>
          <w:szCs w:val="36"/>
        </w:rPr>
        <w:t xml:space="preserve">-A – </w:t>
      </w:r>
      <w:r w:rsidRPr="007B5C83">
        <w:rPr>
          <w:sz w:val="36"/>
          <w:szCs w:val="36"/>
        </w:rPr>
        <w:t>Git &amp; GitHub for an Organized Project</w:t>
      </w:r>
    </w:p>
    <w:p w14:paraId="0DC81548" w14:textId="77777777" w:rsidR="007B5C83" w:rsidRDefault="007B5C83" w:rsidP="007B5C83">
      <w:pPr>
        <w:pStyle w:val="Heading2"/>
        <w:ind w:left="720"/>
        <w:rPr>
          <w:b w:val="0"/>
          <w:bCs/>
          <w:color w:val="000000" w:themeColor="text1"/>
          <w:sz w:val="24"/>
          <w:szCs w:val="24"/>
        </w:rPr>
      </w:pPr>
    </w:p>
    <w:p w14:paraId="145D278D" w14:textId="21452648" w:rsidR="00860B28" w:rsidRDefault="00325F17" w:rsidP="007B5C83">
      <w:pPr>
        <w:pStyle w:val="ListBullet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 cloud-based storage</w:t>
      </w:r>
      <w:r w:rsidR="007B5C83" w:rsidRPr="00243B04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to store projects </w:t>
      </w:r>
      <w:r w:rsidRPr="00325F17">
        <w:rPr>
          <w:rFonts w:cstheme="minorHAnsi"/>
          <w:color w:val="000000" w:themeColor="text1"/>
          <w:sz w:val="24"/>
          <w:szCs w:val="24"/>
        </w:rPr>
        <w:sym w:font="Wingdings" w:char="F0E0"/>
      </w:r>
      <w:r>
        <w:rPr>
          <w:rFonts w:cstheme="minorHAnsi"/>
          <w:color w:val="000000" w:themeColor="text1"/>
          <w:sz w:val="24"/>
          <w:szCs w:val="24"/>
        </w:rPr>
        <w:t xml:space="preserve"> keep the most up-to-date version of the project on the cloud service  </w:t>
      </w:r>
    </w:p>
    <w:p w14:paraId="472D5BF6" w14:textId="77777777" w:rsidR="006E6EA7" w:rsidRDefault="00325F17" w:rsidP="006E6EA7">
      <w:pPr>
        <w:pStyle w:val="ListBullet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Make sure the cloud-based service you’re using comes compatible with version control </w:t>
      </w:r>
      <w:r w:rsidRPr="00325F17">
        <w:rPr>
          <w:rFonts w:cstheme="minorHAnsi"/>
          <w:color w:val="000000" w:themeColor="text1"/>
          <w:sz w:val="24"/>
          <w:szCs w:val="24"/>
        </w:rPr>
        <w:sym w:font="Wingdings" w:char="F0E0"/>
      </w:r>
      <w:r>
        <w:rPr>
          <w:rFonts w:cstheme="minorHAnsi"/>
          <w:color w:val="000000" w:themeColor="text1"/>
          <w:sz w:val="24"/>
          <w:szCs w:val="24"/>
        </w:rPr>
        <w:t xml:space="preserve"> with version control, every change that is made to an analysis is tracked </w:t>
      </w:r>
    </w:p>
    <w:p w14:paraId="52450F37" w14:textId="118F6054" w:rsidR="006E6EA7" w:rsidRPr="006E6EA7" w:rsidRDefault="006E6EA7" w:rsidP="006E6EA7">
      <w:pPr>
        <w:pStyle w:val="ListBullet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E6EA7">
        <w:rPr>
          <w:rFonts w:asciiTheme="majorHAnsi" w:hAnsiTheme="majorHAnsi" w:cstheme="majorHAnsi"/>
          <w:color w:val="000000" w:themeColor="text1"/>
          <w:sz w:val="24"/>
          <w:szCs w:val="24"/>
        </w:rPr>
        <w:t>TYPE IN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jupyter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lab” in Mac Terminal to access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JupyterLab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website </w:t>
      </w:r>
    </w:p>
    <w:p w14:paraId="00366BE5" w14:textId="3E65A532" w:rsidR="006E6EA7" w:rsidRPr="006E6EA7" w:rsidRDefault="006E6EA7" w:rsidP="005006DE">
      <w:pPr>
        <w:pStyle w:val="ListBullet"/>
        <w:numPr>
          <w:ilvl w:val="0"/>
          <w:numId w:val="0"/>
        </w:numPr>
        <w:rPr>
          <w:rFonts w:cstheme="minorHAnsi"/>
          <w:color w:val="000000" w:themeColor="text1"/>
          <w:sz w:val="24"/>
          <w:szCs w:val="24"/>
        </w:rPr>
      </w:pPr>
    </w:p>
    <w:sectPr w:rsidR="006E6EA7" w:rsidRPr="006E6EA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9BF81" w14:textId="77777777" w:rsidR="00492512" w:rsidRDefault="00492512">
      <w:r>
        <w:separator/>
      </w:r>
    </w:p>
    <w:p w14:paraId="32A48E68" w14:textId="77777777" w:rsidR="00492512" w:rsidRDefault="00492512"/>
  </w:endnote>
  <w:endnote w:type="continuationSeparator" w:id="0">
    <w:p w14:paraId="5DCEA403" w14:textId="77777777" w:rsidR="00492512" w:rsidRDefault="00492512">
      <w:r>
        <w:continuationSeparator/>
      </w:r>
    </w:p>
    <w:p w14:paraId="5B76EB45" w14:textId="77777777" w:rsidR="00492512" w:rsidRDefault="004925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3A0BE" w14:textId="77777777" w:rsidR="00860B28" w:rsidRDefault="004925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AD718" w14:textId="77777777" w:rsidR="00492512" w:rsidRDefault="00492512">
      <w:r>
        <w:separator/>
      </w:r>
    </w:p>
    <w:p w14:paraId="3D2AA47C" w14:textId="77777777" w:rsidR="00492512" w:rsidRDefault="00492512"/>
  </w:footnote>
  <w:footnote w:type="continuationSeparator" w:id="0">
    <w:p w14:paraId="7F9BD7B1" w14:textId="77777777" w:rsidR="00492512" w:rsidRDefault="00492512">
      <w:r>
        <w:continuationSeparator/>
      </w:r>
    </w:p>
    <w:p w14:paraId="18AE9571" w14:textId="77777777" w:rsidR="00492512" w:rsidRDefault="004925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83"/>
    <w:rsid w:val="000D5CEB"/>
    <w:rsid w:val="00325F17"/>
    <w:rsid w:val="00492512"/>
    <w:rsid w:val="005006DE"/>
    <w:rsid w:val="006E6EA7"/>
    <w:rsid w:val="007B5C83"/>
    <w:rsid w:val="00860B28"/>
    <w:rsid w:val="0097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91442"/>
  <w15:chartTrackingRefBased/>
  <w15:docId w15:val="{35F4CB8F-21E7-1B4C-8BB9-753E544F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CA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CEB"/>
    <w:rPr>
      <w:rFonts w:ascii="Courier New" w:eastAsia="Times New Roman" w:hAnsi="Courier New" w:cs="Courier New"/>
      <w:color w:val="auto"/>
      <w:sz w:val="20"/>
      <w:szCs w:val="20"/>
      <w:lang w:val="en-CA" w:eastAsia="en-US"/>
    </w:rPr>
  </w:style>
  <w:style w:type="character" w:styleId="HTMLCode">
    <w:name w:val="HTML Code"/>
    <w:basedOn w:val="DefaultParagraphFont"/>
    <w:uiPriority w:val="99"/>
    <w:semiHidden/>
    <w:unhideWhenUsed/>
    <w:rsid w:val="000D5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chaelmackinnon/Library/Containers/com.microsoft.Word/Data/Library/Application%20Support/Microsoft/Office/16.0/DTS/en-US%7b1F73D38E-A6B0-6E48-AE85-CC99E7F26BA6%7d/%7bC75DD4D2-B564-B040-B724-B6BA61E25AF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Mackinnon</dc:creator>
  <cp:keywords/>
  <dc:description/>
  <cp:lastModifiedBy>Rachael MacKinnon</cp:lastModifiedBy>
  <cp:revision>4</cp:revision>
  <dcterms:created xsi:type="dcterms:W3CDTF">2020-09-18T01:33:00Z</dcterms:created>
  <dcterms:modified xsi:type="dcterms:W3CDTF">2020-09-18T03:16:00Z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